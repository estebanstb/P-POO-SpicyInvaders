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FDCA" w14:textId="0B0A2EE2" w:rsidR="005C4D35" w:rsidRPr="000E7483" w:rsidRDefault="005365E4" w:rsidP="005C4D35">
      <w:pPr>
        <w:pStyle w:val="Titre"/>
      </w:pPr>
      <w:bookmarkStart w:id="0" w:name="_Toc150118745"/>
      <w:r>
        <w:t>P-POO Spicy Invaders</w:t>
      </w:r>
      <w:bookmarkEnd w:id="0"/>
    </w:p>
    <w:p w14:paraId="5680F723" w14:textId="351FCACE" w:rsidR="005C4D35" w:rsidRDefault="005365E4" w:rsidP="005C4D35">
      <w:pPr>
        <w:spacing w:before="2400"/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FB40463" wp14:editId="294994A7">
            <wp:extent cx="5100611" cy="2695575"/>
            <wp:effectExtent l="228600" t="228600" r="233680" b="219075"/>
            <wp:docPr id="10" name="Image 10" descr="Une image contenant pixel, Graphique, Caractère color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pixel, Graphique, Caractère coloré, motif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230" cy="2698016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5D7040D" w14:textId="77777777" w:rsidR="005365E4" w:rsidRPr="00081490" w:rsidRDefault="005365E4" w:rsidP="005365E4">
      <w:pPr>
        <w:spacing w:before="2000"/>
        <w:jc w:val="center"/>
        <w:rPr>
          <w:lang w:val="fr-CH"/>
        </w:rPr>
      </w:pPr>
      <w:r w:rsidRPr="00081490">
        <w:rPr>
          <w:lang w:val="fr-CH"/>
        </w:rPr>
        <w:t>LEBET Esteban – CID2A</w:t>
      </w:r>
    </w:p>
    <w:p w14:paraId="54C35ED5" w14:textId="77777777" w:rsidR="005365E4" w:rsidRPr="000E7483" w:rsidRDefault="005365E4" w:rsidP="005365E4">
      <w:pPr>
        <w:jc w:val="center"/>
      </w:pPr>
      <w:r>
        <w:t>ETML, Vennes</w:t>
      </w:r>
    </w:p>
    <w:p w14:paraId="6619F1CF" w14:textId="77777777" w:rsidR="005365E4" w:rsidRPr="000E7483" w:rsidRDefault="005365E4" w:rsidP="005365E4">
      <w:pPr>
        <w:jc w:val="center"/>
      </w:pPr>
      <w:r>
        <w:t>32P</w:t>
      </w:r>
    </w:p>
    <w:p w14:paraId="0C5E89A3" w14:textId="0D001DC7" w:rsidR="005365E4" w:rsidRDefault="005365E4" w:rsidP="005365E4">
      <w:pPr>
        <w:jc w:val="center"/>
      </w:pPr>
      <w:r>
        <w:t>MELLY Jonathan</w:t>
      </w:r>
    </w:p>
    <w:p w14:paraId="21D2FA39" w14:textId="588305C7" w:rsidR="005365E4" w:rsidRPr="000E7483" w:rsidRDefault="005365E4" w:rsidP="005365E4">
      <w:pPr>
        <w:jc w:val="center"/>
      </w:pPr>
    </w:p>
    <w:p w14:paraId="27996E9E" w14:textId="77777777" w:rsidR="005C4D35" w:rsidRPr="00CD0F1F" w:rsidRDefault="005C4D35" w:rsidP="005C4D35"/>
    <w:p w14:paraId="44355E5E" w14:textId="77777777" w:rsidR="005C4D35" w:rsidRPr="005C4D35" w:rsidRDefault="005C4D35" w:rsidP="005C4D35"/>
    <w:p w14:paraId="4E72141D" w14:textId="77777777" w:rsidR="005C4D35" w:rsidRPr="00CD0F1F" w:rsidRDefault="005C4D35" w:rsidP="005C4D35"/>
    <w:p w14:paraId="097A7FD2" w14:textId="77777777" w:rsidR="005C4D35" w:rsidRPr="005C4D35" w:rsidRDefault="005C4D35"/>
    <w:p w14:paraId="3B864241" w14:textId="77777777" w:rsidR="00FC2020" w:rsidRDefault="00FC2020" w:rsidP="00450E94">
      <w:pPr>
        <w:rPr>
          <w:lang w:val="fr-CH"/>
        </w:rPr>
      </w:pPr>
    </w:p>
    <w:p w14:paraId="28A87C79" w14:textId="77777777" w:rsidR="00FC2020" w:rsidRPr="00FC2020" w:rsidRDefault="00FC2020" w:rsidP="00FC2020">
      <w:pPr>
        <w:rPr>
          <w:lang w:val="fr-CH"/>
        </w:rPr>
      </w:pPr>
    </w:p>
    <w:p w14:paraId="62BC0506" w14:textId="77777777" w:rsidR="00FC2020" w:rsidRPr="00FC2020" w:rsidRDefault="00FC2020" w:rsidP="00FC2020">
      <w:pPr>
        <w:rPr>
          <w:lang w:val="fr-CH"/>
        </w:rPr>
      </w:pPr>
    </w:p>
    <w:p w14:paraId="62199391" w14:textId="77777777" w:rsidR="00FC2020" w:rsidRPr="00FC2020" w:rsidRDefault="00FC2020" w:rsidP="00FC2020">
      <w:pPr>
        <w:rPr>
          <w:lang w:val="fr-CH"/>
        </w:rPr>
      </w:pPr>
    </w:p>
    <w:p w14:paraId="0A3EFA18" w14:textId="77777777" w:rsidR="00FC2020" w:rsidRPr="00FC2020" w:rsidRDefault="00FC2020" w:rsidP="00FC2020">
      <w:pPr>
        <w:rPr>
          <w:lang w:val="fr-CH"/>
        </w:rPr>
      </w:pPr>
    </w:p>
    <w:p w14:paraId="2D0D2B15" w14:textId="77777777" w:rsidR="00FC2020" w:rsidRPr="00FC2020" w:rsidRDefault="00FC2020" w:rsidP="00FC2020">
      <w:pPr>
        <w:rPr>
          <w:lang w:val="fr-CH"/>
        </w:rPr>
      </w:pPr>
    </w:p>
    <w:p w14:paraId="6D3A9F97" w14:textId="77777777" w:rsidR="00FC2020" w:rsidRPr="00FC2020" w:rsidRDefault="00FC2020" w:rsidP="00FC2020">
      <w:pPr>
        <w:rPr>
          <w:lang w:val="fr-CH"/>
        </w:rPr>
      </w:pPr>
    </w:p>
    <w:p w14:paraId="7D095153" w14:textId="77777777" w:rsidR="00FC2020" w:rsidRPr="00FC2020" w:rsidRDefault="00FC2020" w:rsidP="00FC2020">
      <w:pPr>
        <w:rPr>
          <w:lang w:val="fr-CH"/>
        </w:rPr>
      </w:pPr>
    </w:p>
    <w:p w14:paraId="6981C586" w14:textId="77777777" w:rsidR="00FC2020" w:rsidRPr="00FC2020" w:rsidRDefault="00FC2020" w:rsidP="00FC2020">
      <w:pPr>
        <w:rPr>
          <w:lang w:val="fr-CH"/>
        </w:rPr>
      </w:pPr>
    </w:p>
    <w:sdt>
      <w:sdtPr>
        <w:rPr>
          <w:rFonts w:ascii="Century Gothic" w:eastAsia="Times New Roman" w:hAnsi="Century Gothic" w:cs="Times New Roman"/>
          <w:color w:val="auto"/>
          <w:sz w:val="22"/>
          <w:szCs w:val="22"/>
          <w:lang w:val="fr-FR" w:eastAsia="fr-FR"/>
        </w:rPr>
        <w:id w:val="-2108028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F9282" w14:textId="048F7040" w:rsidR="005365E4" w:rsidRDefault="005365E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393398C" w14:textId="2A9D0814" w:rsidR="00B322D0" w:rsidRDefault="005365E4">
          <w:pPr>
            <w:pStyle w:val="TM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18745" w:history="1">
            <w:r w:rsidR="00B322D0" w:rsidRPr="00211884">
              <w:rPr>
                <w:rStyle w:val="Lienhypertexte"/>
                <w:noProof/>
              </w:rPr>
              <w:t>P-POO Spicy Invaders</w:t>
            </w:r>
            <w:r w:rsidR="00B322D0">
              <w:rPr>
                <w:noProof/>
                <w:webHidden/>
              </w:rPr>
              <w:tab/>
            </w:r>
            <w:r w:rsidR="00B322D0">
              <w:rPr>
                <w:noProof/>
                <w:webHidden/>
              </w:rPr>
              <w:fldChar w:fldCharType="begin"/>
            </w:r>
            <w:r w:rsidR="00B322D0">
              <w:rPr>
                <w:noProof/>
                <w:webHidden/>
              </w:rPr>
              <w:instrText xml:space="preserve"> PAGEREF _Toc150118745 \h </w:instrText>
            </w:r>
            <w:r w:rsidR="00B322D0">
              <w:rPr>
                <w:noProof/>
                <w:webHidden/>
              </w:rPr>
            </w:r>
            <w:r w:rsidR="00B322D0">
              <w:rPr>
                <w:noProof/>
                <w:webHidden/>
              </w:rPr>
              <w:fldChar w:fldCharType="separate"/>
            </w:r>
            <w:r w:rsidR="00B322D0">
              <w:rPr>
                <w:noProof/>
                <w:webHidden/>
              </w:rPr>
              <w:t>1</w:t>
            </w:r>
            <w:r w:rsidR="00B322D0">
              <w:rPr>
                <w:noProof/>
                <w:webHidden/>
              </w:rPr>
              <w:fldChar w:fldCharType="end"/>
            </w:r>
          </w:hyperlink>
        </w:p>
        <w:p w14:paraId="22139D08" w14:textId="25CC56AF" w:rsidR="00B322D0" w:rsidRDefault="00B322D0">
          <w:pPr>
            <w:pStyle w:val="TM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50118746" w:history="1">
            <w:r w:rsidRPr="00211884">
              <w:rPr>
                <w:rStyle w:val="Lienhypertexte"/>
                <w:noProof/>
                <w:lang w:val="fr-CH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211884">
              <w:rPr>
                <w:rStyle w:val="Lienhypertexte"/>
                <w:noProof/>
                <w:lang w:val="fr-CH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0855" w14:textId="7EACED2B" w:rsidR="00B322D0" w:rsidRDefault="00B322D0">
          <w:pPr>
            <w:pStyle w:val="TM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50118747" w:history="1">
            <w:r w:rsidRPr="00211884">
              <w:rPr>
                <w:rStyle w:val="Lienhypertexte"/>
                <w:noProof/>
                <w:lang w:val="fr-CH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211884">
              <w:rPr>
                <w:rStyle w:val="Lienhypertexte"/>
                <w:noProof/>
                <w:lang w:val="fr-CH"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88935" w14:textId="7D82748A" w:rsidR="00B322D0" w:rsidRDefault="00B322D0">
          <w:pPr>
            <w:pStyle w:val="TM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50118748" w:history="1">
            <w:r w:rsidRPr="00211884">
              <w:rPr>
                <w:rStyle w:val="Lienhypertexte"/>
                <w:noProof/>
                <w:lang w:val="fr-CH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211884">
              <w:rPr>
                <w:rStyle w:val="Lienhypertexte"/>
                <w:noProof/>
                <w:lang w:val="fr-CH"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49868" w14:textId="23C7B0DD" w:rsidR="00B322D0" w:rsidRDefault="00B322D0">
          <w:pPr>
            <w:pStyle w:val="TM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50118749" w:history="1">
            <w:r w:rsidRPr="00211884">
              <w:rPr>
                <w:rStyle w:val="Lienhypertexte"/>
                <w:noProof/>
                <w:lang w:val="fr-CH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211884">
              <w:rPr>
                <w:rStyle w:val="Lienhypertexte"/>
                <w:noProof/>
                <w:lang w:val="fr-CH"/>
              </w:rPr>
              <w:t>Highscore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7CC09" w14:textId="35DCB3EC" w:rsidR="00B322D0" w:rsidRDefault="00B322D0">
          <w:pPr>
            <w:pStyle w:val="TM2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50118750" w:history="1">
            <w:r w:rsidRPr="00211884">
              <w:rPr>
                <w:rStyle w:val="Lienhypertexte"/>
                <w:noProof/>
                <w:lang w:val="fr-CH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211884">
              <w:rPr>
                <w:rStyle w:val="Lienhypertexte"/>
                <w:noProof/>
                <w:lang w:val="fr-CH"/>
              </w:rPr>
              <w:t>SpaceInvadersGame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B51A8" w14:textId="749C95FF" w:rsidR="00B322D0" w:rsidRDefault="00B322D0">
          <w:pPr>
            <w:pStyle w:val="TM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2"/>
              <w:lang w:val="fr-CH" w:eastAsia="fr-CH"/>
              <w14:ligatures w14:val="standardContextual"/>
            </w:rPr>
          </w:pPr>
          <w:hyperlink w:anchor="_Toc150118751" w:history="1">
            <w:r w:rsidRPr="00211884">
              <w:rPr>
                <w:rStyle w:val="Lienhypertexte"/>
                <w:noProof/>
                <w:lang w:val="fr-CH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fr-CH" w:eastAsia="fr-CH"/>
                <w14:ligatures w14:val="standardContextual"/>
              </w:rPr>
              <w:tab/>
            </w:r>
            <w:r w:rsidRPr="00211884">
              <w:rPr>
                <w:rStyle w:val="Lienhypertexte"/>
                <w:noProof/>
                <w:lang w:val="fr-CH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_Toc150118751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42EBE" w14:textId="18887273" w:rsidR="005365E4" w:rsidRDefault="005365E4">
          <w:r>
            <w:rPr>
              <w:b/>
              <w:bCs/>
            </w:rPr>
            <w:fldChar w:fldCharType="end"/>
          </w:r>
        </w:p>
      </w:sdtContent>
    </w:sdt>
    <w:p w14:paraId="3283A6EF" w14:textId="53226C42" w:rsidR="005365E4" w:rsidRDefault="005365E4" w:rsidP="00FC2020">
      <w:pPr>
        <w:rPr>
          <w:lang w:val="fr-CH"/>
        </w:rPr>
      </w:pPr>
    </w:p>
    <w:p w14:paraId="6AA008F3" w14:textId="77777777" w:rsidR="005365E4" w:rsidRDefault="005365E4">
      <w:pPr>
        <w:rPr>
          <w:lang w:val="fr-CH"/>
        </w:rPr>
      </w:pPr>
      <w:r>
        <w:rPr>
          <w:lang w:val="fr-CH"/>
        </w:rPr>
        <w:br w:type="page"/>
      </w:r>
    </w:p>
    <w:p w14:paraId="650A31B9" w14:textId="67CC4947" w:rsidR="00FC2020" w:rsidRDefault="00DD523D" w:rsidP="00DD523D">
      <w:pPr>
        <w:pStyle w:val="Titre1"/>
        <w:rPr>
          <w:lang w:val="fr-CH"/>
        </w:rPr>
      </w:pPr>
      <w:bookmarkStart w:id="1" w:name="_Toc150118746"/>
      <w:r>
        <w:rPr>
          <w:lang w:val="fr-CH"/>
        </w:rPr>
        <w:lastRenderedPageBreak/>
        <w:t>Introduction</w:t>
      </w:r>
      <w:bookmarkEnd w:id="1"/>
    </w:p>
    <w:p w14:paraId="13AE58C8" w14:textId="2290A4E2" w:rsidR="00DD523D" w:rsidRPr="00DD523D" w:rsidRDefault="00DD523D" w:rsidP="00DD523D">
      <w:pPr>
        <w:rPr>
          <w:lang w:val="fr-CH"/>
        </w:rPr>
      </w:pPr>
      <w:r>
        <w:rPr>
          <w:lang w:val="fr-CH"/>
        </w:rPr>
        <w:t>Le projet consiste à créer une réplique simpliste du célèbre jeu Space Invaders.</w:t>
      </w:r>
    </w:p>
    <w:p w14:paraId="389CA5FB" w14:textId="159F1B4E" w:rsidR="00DD523D" w:rsidRDefault="00DD523D" w:rsidP="00DD523D">
      <w:pPr>
        <w:pStyle w:val="Titre1"/>
        <w:rPr>
          <w:lang w:val="fr-CH"/>
        </w:rPr>
      </w:pPr>
      <w:bookmarkStart w:id="2" w:name="_Toc150118747"/>
      <w:r>
        <w:rPr>
          <w:lang w:val="fr-CH"/>
        </w:rPr>
        <w:t>Classes</w:t>
      </w:r>
      <w:bookmarkEnd w:id="2"/>
    </w:p>
    <w:p w14:paraId="2AE24137" w14:textId="3D16DCFE" w:rsidR="00DD523D" w:rsidRDefault="00DD523D" w:rsidP="00DD523D">
      <w:pPr>
        <w:pStyle w:val="Titre2"/>
        <w:rPr>
          <w:lang w:val="fr-CH"/>
        </w:rPr>
      </w:pPr>
      <w:bookmarkStart w:id="3" w:name="_Toc150118748"/>
      <w:r>
        <w:rPr>
          <w:lang w:val="fr-CH"/>
        </w:rPr>
        <w:t>Program</w:t>
      </w:r>
      <w:bookmarkEnd w:id="3"/>
    </w:p>
    <w:p w14:paraId="30B0A87A" w14:textId="719D2BA3" w:rsidR="00DD523D" w:rsidRPr="00DD523D" w:rsidRDefault="00DD523D" w:rsidP="00DD523D">
      <w:pPr>
        <w:ind w:left="360"/>
        <w:rPr>
          <w:lang w:val="fr-CH"/>
        </w:rPr>
      </w:pPr>
      <w:r>
        <w:rPr>
          <w:lang w:val="fr-CH"/>
        </w:rPr>
        <w:t>Cette classe contient le menu qui va être présenté à l’utilisateur. Il va venir ouvrir les différentes classes en rapport avec ce que l’utilisateur va sélectionner. (exemple, si l’utilisateur sélectionne « CLASSEMENT » program.cs va venir lui ouvrir la classe « Highscore.cs »)</w:t>
      </w:r>
    </w:p>
    <w:p w14:paraId="2EB9F5FD" w14:textId="100A1639" w:rsidR="00DD523D" w:rsidRDefault="00DD523D" w:rsidP="00DD523D">
      <w:pPr>
        <w:pStyle w:val="Titre2"/>
        <w:rPr>
          <w:lang w:val="fr-CH"/>
        </w:rPr>
      </w:pPr>
      <w:bookmarkStart w:id="4" w:name="_Toc150118749"/>
      <w:r>
        <w:rPr>
          <w:lang w:val="fr-CH"/>
        </w:rPr>
        <w:t>Highscore</w:t>
      </w:r>
      <w:bookmarkEnd w:id="4"/>
    </w:p>
    <w:p w14:paraId="5409E4A8" w14:textId="1C9D266F" w:rsidR="00DD523D" w:rsidRPr="00DD523D" w:rsidRDefault="00DD523D" w:rsidP="00DD523D">
      <w:pPr>
        <w:ind w:left="360"/>
        <w:rPr>
          <w:lang w:val="fr-CH"/>
        </w:rPr>
      </w:pPr>
      <w:r>
        <w:rPr>
          <w:lang w:val="fr-CH"/>
        </w:rPr>
        <w:t>Cette partie est connectée avec une base de données pour afficher à l’utilisateur les cinq meilleurs scores enregistrés sur la base de données.</w:t>
      </w:r>
    </w:p>
    <w:p w14:paraId="0D59868D" w14:textId="7CE3E056" w:rsidR="00DD523D" w:rsidRDefault="00DD523D" w:rsidP="00DD523D">
      <w:pPr>
        <w:pStyle w:val="Titre2"/>
        <w:rPr>
          <w:lang w:val="fr-CH"/>
        </w:rPr>
      </w:pPr>
      <w:bookmarkStart w:id="5" w:name="_Toc150118750"/>
      <w:r>
        <w:rPr>
          <w:lang w:val="fr-CH"/>
        </w:rPr>
        <w:t>SpaceInvadersGame</w:t>
      </w:r>
      <w:bookmarkEnd w:id="5"/>
    </w:p>
    <w:p w14:paraId="25892528" w14:textId="539BD7BB" w:rsidR="00DD523D" w:rsidRPr="00DD523D" w:rsidRDefault="00DD523D" w:rsidP="00DD523D">
      <w:pPr>
        <w:ind w:left="360"/>
        <w:rPr>
          <w:lang w:val="fr-CH"/>
        </w:rPr>
      </w:pPr>
      <w:r>
        <w:rPr>
          <w:lang w:val="fr-CH"/>
        </w:rPr>
        <w:t>C’est la classe qui se charge de tout le fonctionnement du jeu. Elle va se charger de générer les ennemis, permettre au joueur de se déplacer, de tirer, etc.</w:t>
      </w:r>
    </w:p>
    <w:p w14:paraId="33016683" w14:textId="77ECFB2A" w:rsidR="00DD523D" w:rsidRDefault="002A7817" w:rsidP="00DD523D">
      <w:pPr>
        <w:pStyle w:val="Titre1"/>
        <w:rPr>
          <w:lang w:val="fr-CH"/>
        </w:rPr>
      </w:pPr>
      <w:bookmarkStart w:id="6" w:name="_Toc150118751"/>
      <w:r>
        <w:rPr>
          <w:lang w:val="fr-CH"/>
        </w:rPr>
        <w:t>Conclusion</w:t>
      </w:r>
      <w:bookmarkEnd w:id="6"/>
    </w:p>
    <w:p w14:paraId="59E52410" w14:textId="33371B21" w:rsidR="002A7817" w:rsidRPr="002A7817" w:rsidRDefault="002A7817" w:rsidP="002A7817">
      <w:pPr>
        <w:rPr>
          <w:lang w:val="fr-CH"/>
        </w:rPr>
      </w:pPr>
      <w:r>
        <w:rPr>
          <w:lang w:val="fr-CH"/>
        </w:rPr>
        <w:t>J’ai trouvé que la partie POO était la plus difficile des trois, malgré cette difficulté j’ai tout de même pris énormément de plaisir à apprendre ces nouveaux aspects de la programmation en C#</w:t>
      </w:r>
    </w:p>
    <w:p w14:paraId="7FA7DEF6" w14:textId="77777777" w:rsidR="00FC2020" w:rsidRPr="00FC2020" w:rsidRDefault="00FC2020" w:rsidP="00FC2020">
      <w:pPr>
        <w:rPr>
          <w:lang w:val="fr-CH"/>
        </w:rPr>
      </w:pPr>
    </w:p>
    <w:p w14:paraId="66216FC9" w14:textId="77777777" w:rsidR="00FC2020" w:rsidRPr="00FC2020" w:rsidRDefault="00FC2020" w:rsidP="00FC2020">
      <w:pPr>
        <w:rPr>
          <w:lang w:val="fr-CH"/>
        </w:rPr>
      </w:pPr>
    </w:p>
    <w:p w14:paraId="2BCA6BEE" w14:textId="77777777" w:rsidR="00FC2020" w:rsidRPr="00FC2020" w:rsidRDefault="00FC2020" w:rsidP="00FC2020">
      <w:pPr>
        <w:rPr>
          <w:lang w:val="fr-CH"/>
        </w:rPr>
      </w:pPr>
    </w:p>
    <w:p w14:paraId="0F9B513F" w14:textId="77777777" w:rsidR="00FC2020" w:rsidRDefault="00FC2020" w:rsidP="00FC2020">
      <w:pPr>
        <w:rPr>
          <w:lang w:val="fr-CH"/>
        </w:rPr>
      </w:pPr>
    </w:p>
    <w:p w14:paraId="548891D0" w14:textId="77777777" w:rsidR="00FC2020" w:rsidRPr="00FC2020" w:rsidRDefault="00FC2020" w:rsidP="00FC2020">
      <w:pPr>
        <w:rPr>
          <w:lang w:val="fr-CH"/>
        </w:rPr>
      </w:pPr>
    </w:p>
    <w:p w14:paraId="164EADAF" w14:textId="77777777" w:rsidR="00FC2020" w:rsidRDefault="00FC2020" w:rsidP="00FC2020">
      <w:pPr>
        <w:rPr>
          <w:lang w:val="fr-CH"/>
        </w:rPr>
      </w:pPr>
    </w:p>
    <w:p w14:paraId="6369D33C" w14:textId="77777777" w:rsidR="00FC2020" w:rsidRDefault="00FC2020" w:rsidP="00FC2020">
      <w:pPr>
        <w:rPr>
          <w:lang w:val="fr-CH"/>
        </w:rPr>
      </w:pPr>
    </w:p>
    <w:p w14:paraId="6DD99BA1" w14:textId="77777777" w:rsidR="001901CA" w:rsidRPr="00FC2020" w:rsidRDefault="00FC2020" w:rsidP="00FC2020">
      <w:pPr>
        <w:tabs>
          <w:tab w:val="left" w:pos="3568"/>
        </w:tabs>
        <w:rPr>
          <w:lang w:val="fr-CH"/>
        </w:rPr>
      </w:pPr>
      <w:r>
        <w:rPr>
          <w:lang w:val="fr-CH"/>
        </w:rPr>
        <w:tab/>
      </w:r>
    </w:p>
    <w:sectPr w:rsidR="001901CA" w:rsidRPr="00FC2020" w:rsidSect="005C4D35">
      <w:headerReference w:type="default" r:id="rId12"/>
      <w:footerReference w:type="default" r:id="rId13"/>
      <w:footerReference w:type="first" r:id="rId14"/>
      <w:pgSz w:w="11906" w:h="16838" w:code="9"/>
      <w:pgMar w:top="1134" w:right="851" w:bottom="1021" w:left="1134" w:header="567" w:footer="85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14DA" w14:textId="77777777" w:rsidR="005365E4" w:rsidRDefault="005365E4">
      <w:r>
        <w:separator/>
      </w:r>
    </w:p>
  </w:endnote>
  <w:endnote w:type="continuationSeparator" w:id="0">
    <w:p w14:paraId="6ED167DD" w14:textId="77777777" w:rsidR="005365E4" w:rsidRDefault="0053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918" w:type="dxa"/>
      <w:tblInd w:w="-5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1701"/>
      <w:gridCol w:w="4253"/>
    </w:tblGrid>
    <w:tr w:rsidR="00FC2020" w:rsidRPr="003828DB" w14:paraId="7EC65C34" w14:textId="77777777" w:rsidTr="000506E5">
      <w:trPr>
        <w:trHeight w:val="177"/>
      </w:trPr>
      <w:tc>
        <w:tcPr>
          <w:tcW w:w="3964" w:type="dxa"/>
        </w:tcPr>
        <w:p w14:paraId="04780CC8" w14:textId="300BEC56" w:rsidR="00FC2020" w:rsidRPr="003828DB" w:rsidRDefault="00FC2020" w:rsidP="00FC2020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Auteur :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AUTHOR 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2E1CE7">
            <w:rPr>
              <w:noProof/>
              <w:sz w:val="16"/>
              <w:szCs w:val="16"/>
            </w:rPr>
            <w:t>Esteban</w:t>
          </w:r>
          <w:r w:rsidRPr="003828DB">
            <w:rPr>
              <w:sz w:val="16"/>
              <w:szCs w:val="16"/>
            </w:rPr>
            <w:fldChar w:fldCharType="end"/>
          </w:r>
        </w:p>
      </w:tc>
      <w:tc>
        <w:tcPr>
          <w:tcW w:w="1701" w:type="dxa"/>
        </w:tcPr>
        <w:p w14:paraId="0C8F0237" w14:textId="77777777" w:rsidR="00FC2020" w:rsidRPr="003828DB" w:rsidRDefault="00FC2020" w:rsidP="00FC2020">
          <w:pPr>
            <w:pStyle w:val="Pieddepage"/>
            <w:jc w:val="center"/>
            <w:rPr>
              <w:sz w:val="16"/>
              <w:szCs w:val="16"/>
            </w:rPr>
          </w:pPr>
        </w:p>
      </w:tc>
      <w:tc>
        <w:tcPr>
          <w:tcW w:w="4253" w:type="dxa"/>
        </w:tcPr>
        <w:p w14:paraId="6554BC3D" w14:textId="61410530" w:rsidR="00FC2020" w:rsidRPr="003828DB" w:rsidRDefault="00E676B3" w:rsidP="00FC202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du</w:t>
          </w:r>
          <w:r w:rsidRPr="003828DB">
            <w:rPr>
              <w:sz w:val="16"/>
              <w:szCs w:val="16"/>
            </w:rPr>
            <w:t xml:space="preserve"> </w:t>
          </w:r>
          <w:r w:rsidRPr="003828DB">
            <w:rPr>
              <w:sz w:val="16"/>
              <w:szCs w:val="16"/>
            </w:rPr>
            <w:fldChar w:fldCharType="begin"/>
          </w:r>
          <w:r w:rsidRPr="003828DB">
            <w:rPr>
              <w:sz w:val="16"/>
              <w:szCs w:val="16"/>
            </w:rPr>
            <w:instrText xml:space="preserve"> CREATEDATE  \@ "dddd d MMMM yyyy"  \* MERGEFORMAT </w:instrText>
          </w:r>
          <w:r w:rsidRPr="003828DB">
            <w:rPr>
              <w:sz w:val="16"/>
              <w:szCs w:val="16"/>
            </w:rPr>
            <w:fldChar w:fldCharType="separate"/>
          </w:r>
          <w:r w:rsidR="002E1CE7">
            <w:rPr>
              <w:noProof/>
              <w:sz w:val="16"/>
              <w:szCs w:val="16"/>
            </w:rPr>
            <w:t>dimanche 5 novembre 2023</w:t>
          </w:r>
          <w:r w:rsidRPr="003828DB">
            <w:rPr>
              <w:sz w:val="16"/>
              <w:szCs w:val="16"/>
            </w:rPr>
            <w:fldChar w:fldCharType="end"/>
          </w:r>
        </w:p>
      </w:tc>
    </w:tr>
    <w:tr w:rsidR="00FC2020" w:rsidRPr="003828DB" w14:paraId="60EF9141" w14:textId="77777777" w:rsidTr="000506E5">
      <w:trPr>
        <w:trHeight w:val="68"/>
      </w:trPr>
      <w:tc>
        <w:tcPr>
          <w:tcW w:w="3964" w:type="dxa"/>
        </w:tcPr>
        <w:p w14:paraId="1ACC3440" w14:textId="04129235" w:rsidR="00FC2020" w:rsidRPr="003828DB" w:rsidRDefault="00FC2020" w:rsidP="00FC2020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par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LASTSAVEDBY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2E1CE7">
            <w:rPr>
              <w:noProof/>
              <w:sz w:val="16"/>
              <w:szCs w:val="16"/>
            </w:rPr>
            <w:t>Esteban Alexis Lebet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701" w:type="dxa"/>
        </w:tcPr>
        <w:p w14:paraId="26FD2A62" w14:textId="77777777" w:rsidR="00FC2020" w:rsidRPr="003828DB" w:rsidRDefault="00B322D0" w:rsidP="00FC2020">
          <w:pPr>
            <w:pStyle w:val="Pieddepage"/>
            <w:jc w:val="center"/>
            <w:rPr>
              <w:sz w:val="16"/>
              <w:szCs w:val="16"/>
            </w:rPr>
          </w:pPr>
          <w:sdt>
            <w:sdtPr>
              <w:rPr>
                <w:b/>
                <w:bCs/>
                <w:sz w:val="16"/>
                <w:szCs w:val="16"/>
              </w:rPr>
              <w:id w:val="-904681997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b/>
                    <w:bCs/>
                    <w:sz w:val="16"/>
                    <w:szCs w:val="16"/>
                  </w:rPr>
                  <w:id w:val="-8115548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FC2020">
                    <w:rPr>
                      <w:b/>
                      <w:bCs/>
                      <w:sz w:val="16"/>
                      <w:szCs w:val="16"/>
                    </w:rPr>
                    <w:t xml:space="preserve">Page 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instrText>PAGE</w:instrTex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5C4D35">
                    <w:rPr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  <w:r w:rsidR="00FC2020">
                    <w:rPr>
                      <w:b/>
                      <w:bCs/>
                      <w:sz w:val="16"/>
                      <w:szCs w:val="16"/>
                    </w:rPr>
                    <w:t xml:space="preserve"> sur 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begin"/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instrText>NUMPAGES</w:instrTex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="005C4D35">
                    <w:rPr>
                      <w:b/>
                      <w:bCs/>
                      <w:noProof/>
                      <w:sz w:val="16"/>
                      <w:szCs w:val="16"/>
                    </w:rPr>
                    <w:t>2</w:t>
                  </w:r>
                  <w:r w:rsidR="00FC2020" w:rsidRPr="003828DB">
                    <w:rPr>
                      <w:b/>
                      <w:bCs/>
                      <w:sz w:val="16"/>
                      <w:szCs w:val="16"/>
                    </w:rPr>
                    <w:fldChar w:fldCharType="end"/>
                  </w:r>
                </w:sdtContent>
              </w:sdt>
            </w:sdtContent>
          </w:sdt>
        </w:p>
      </w:tc>
      <w:tc>
        <w:tcPr>
          <w:tcW w:w="4253" w:type="dxa"/>
        </w:tcPr>
        <w:p w14:paraId="594FAEBE" w14:textId="5A2AF8E9" w:rsidR="00FC2020" w:rsidRPr="003828DB" w:rsidRDefault="00FC2020" w:rsidP="00FC2020">
          <w:pPr>
            <w:pStyle w:val="Pieddepage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Imprimé 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INFO  PrintDate  \* MERGEFORMAT </w:instrText>
          </w:r>
          <w:r>
            <w:rPr>
              <w:sz w:val="16"/>
              <w:szCs w:val="16"/>
            </w:rPr>
            <w:fldChar w:fldCharType="separate"/>
          </w:r>
          <w:r w:rsidR="002E1CE7">
            <w:rPr>
              <w:sz w:val="16"/>
              <w:szCs w:val="16"/>
            </w:rPr>
            <w:t>31/10/2008 08:02:00</w:t>
          </w:r>
          <w:r>
            <w:rPr>
              <w:sz w:val="16"/>
              <w:szCs w:val="16"/>
            </w:rPr>
            <w:fldChar w:fldCharType="end"/>
          </w:r>
        </w:p>
      </w:tc>
    </w:tr>
    <w:tr w:rsidR="00FC2020" w:rsidRPr="002E1CE7" w14:paraId="7951A6A0" w14:textId="77777777" w:rsidTr="000506E5">
      <w:trPr>
        <w:trHeight w:val="243"/>
      </w:trPr>
      <w:tc>
        <w:tcPr>
          <w:tcW w:w="3964" w:type="dxa"/>
        </w:tcPr>
        <w:p w14:paraId="61A44979" w14:textId="27EF3F44" w:rsidR="00FC2020" w:rsidRDefault="00E676B3" w:rsidP="00FC2020">
          <w:pPr>
            <w:pStyle w:val="Pieddepag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Modifié </w:t>
          </w:r>
          <w:r w:rsidRPr="003828DB">
            <w:rPr>
              <w:sz w:val="16"/>
              <w:szCs w:val="16"/>
            </w:rPr>
            <w:t xml:space="preserve">: </w:t>
          </w:r>
          <w:r w:rsidR="00584552">
            <w:rPr>
              <w:sz w:val="16"/>
              <w:szCs w:val="16"/>
            </w:rPr>
            <w:fldChar w:fldCharType="begin"/>
          </w:r>
          <w:r w:rsidR="00584552">
            <w:rPr>
              <w:sz w:val="16"/>
              <w:szCs w:val="16"/>
            </w:rPr>
            <w:instrText xml:space="preserve"> SAVEDATE  \@ "dddd d MMMM yyyy"  \* MERGEFORMAT </w:instrText>
          </w:r>
          <w:r w:rsidR="00584552">
            <w:rPr>
              <w:sz w:val="16"/>
              <w:szCs w:val="16"/>
            </w:rPr>
            <w:fldChar w:fldCharType="separate"/>
          </w:r>
          <w:r w:rsidR="00B322D0">
            <w:rPr>
              <w:noProof/>
              <w:sz w:val="16"/>
              <w:szCs w:val="16"/>
            </w:rPr>
            <w:t>dimanche 5 novembre 2023</w:t>
          </w:r>
          <w:r w:rsidR="00584552">
            <w:rPr>
              <w:sz w:val="16"/>
              <w:szCs w:val="16"/>
            </w:rPr>
            <w:fldChar w:fldCharType="end"/>
          </w:r>
        </w:p>
      </w:tc>
      <w:tc>
        <w:tcPr>
          <w:tcW w:w="5954" w:type="dxa"/>
          <w:gridSpan w:val="2"/>
        </w:tcPr>
        <w:p w14:paraId="76A37F25" w14:textId="51DE7A0D" w:rsidR="00FC2020" w:rsidRPr="002E1CE7" w:rsidRDefault="00FC2020" w:rsidP="00FC2020">
          <w:pPr>
            <w:pStyle w:val="Pieddepage"/>
            <w:jc w:val="right"/>
            <w:rPr>
              <w:sz w:val="16"/>
              <w:szCs w:val="16"/>
              <w:lang w:val="en-US"/>
            </w:rPr>
          </w:pPr>
          <w:r w:rsidRPr="003828DB">
            <w:rPr>
              <w:sz w:val="16"/>
              <w:szCs w:val="16"/>
            </w:rPr>
            <w:fldChar w:fldCharType="begin"/>
          </w:r>
          <w:r w:rsidRPr="002E1CE7">
            <w:rPr>
              <w:sz w:val="16"/>
              <w:szCs w:val="16"/>
              <w:lang w:val="en-US"/>
            </w:rPr>
            <w:instrText xml:space="preserve"> FILENAME  </w:instrText>
          </w:r>
          <w:r w:rsidRPr="003828DB">
            <w:rPr>
              <w:sz w:val="16"/>
              <w:szCs w:val="16"/>
            </w:rPr>
            <w:fldChar w:fldCharType="separate"/>
          </w:r>
          <w:r w:rsidR="002E1CE7" w:rsidRPr="002E1CE7">
            <w:rPr>
              <w:noProof/>
              <w:sz w:val="16"/>
              <w:szCs w:val="16"/>
              <w:lang w:val="en-US"/>
            </w:rPr>
            <w:t>R-P-POO-estlebet.docx</w:t>
          </w:r>
          <w:r w:rsidRPr="003828DB">
            <w:rPr>
              <w:sz w:val="16"/>
              <w:szCs w:val="16"/>
            </w:rPr>
            <w:fldChar w:fldCharType="end"/>
          </w:r>
        </w:p>
      </w:tc>
    </w:tr>
  </w:tbl>
  <w:p w14:paraId="4C722F73" w14:textId="77777777" w:rsidR="006139E1" w:rsidRPr="00AA20F5" w:rsidRDefault="006139E1" w:rsidP="0097097C">
    <w:pPr>
      <w:pStyle w:val="Pieddepage"/>
      <w:tabs>
        <w:tab w:val="clear" w:pos="9072"/>
        <w:tab w:val="right" w:pos="9923"/>
      </w:tabs>
      <w:rPr>
        <w:sz w:val="2"/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028FA" w14:textId="77777777" w:rsidR="00E829EC" w:rsidRPr="003828DB" w:rsidRDefault="00E829EC">
    <w:pPr>
      <w:pStyle w:val="Pieddepage"/>
      <w:rPr>
        <w:sz w:val="16"/>
        <w:szCs w:val="16"/>
      </w:rPr>
    </w:pPr>
  </w:p>
  <w:p w14:paraId="2F60AD34" w14:textId="77777777" w:rsidR="00E829EC" w:rsidRPr="003828DB" w:rsidRDefault="00E829EC" w:rsidP="003828DB">
    <w:pPr>
      <w:pStyle w:val="Pieddepag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44477" w14:textId="77777777" w:rsidR="005365E4" w:rsidRDefault="005365E4">
      <w:r>
        <w:separator/>
      </w:r>
    </w:p>
  </w:footnote>
  <w:footnote w:type="continuationSeparator" w:id="0">
    <w:p w14:paraId="62A3294E" w14:textId="77777777" w:rsidR="005365E4" w:rsidRDefault="00536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5"/>
      <w:gridCol w:w="4956"/>
    </w:tblGrid>
    <w:tr w:rsidR="00FC2020" w14:paraId="43808B50" w14:textId="77777777" w:rsidTr="000506E5">
      <w:trPr>
        <w:trHeight w:val="993"/>
      </w:trPr>
      <w:tc>
        <w:tcPr>
          <w:tcW w:w="4955" w:type="dxa"/>
        </w:tcPr>
        <w:p w14:paraId="122B3485" w14:textId="77777777" w:rsidR="00FC2020" w:rsidRDefault="00FC2020" w:rsidP="00FC2020">
          <w:pPr>
            <w:pStyle w:val="En-tte"/>
            <w:tabs>
              <w:tab w:val="clear" w:pos="4536"/>
              <w:tab w:val="clear" w:pos="9072"/>
              <w:tab w:val="center" w:pos="722"/>
              <w:tab w:val="left" w:pos="1159"/>
            </w:tabs>
          </w:pP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7456" behindDoc="1" locked="0" layoutInCell="1" allowOverlap="1" wp14:anchorId="72BAC94B" wp14:editId="02C93DA8">
                <wp:simplePos x="0" y="0"/>
                <wp:positionH relativeFrom="margin">
                  <wp:posOffset>10160</wp:posOffset>
                </wp:positionH>
                <wp:positionV relativeFrom="paragraph">
                  <wp:posOffset>171781</wp:posOffset>
                </wp:positionV>
                <wp:extent cx="1129030" cy="272415"/>
                <wp:effectExtent l="0" t="0" r="0" b="0"/>
                <wp:wrapTight wrapText="bothSides">
                  <wp:wrapPolygon edited="0">
                    <wp:start x="0" y="0"/>
                    <wp:lineTo x="0" y="16615"/>
                    <wp:lineTo x="364" y="19636"/>
                    <wp:lineTo x="21138" y="19636"/>
                    <wp:lineTo x="21138" y="15105"/>
                    <wp:lineTo x="19316" y="0"/>
                    <wp:lineTo x="0" y="0"/>
                  </wp:wrapPolygon>
                </wp:wrapTight>
                <wp:docPr id="6" name="Image 6" descr="K:\INF\Maitres-Eleves\Modeles\06-logos-sections-ict\ETML\Noir\LogoEtmlNoirH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K:\INF\Maitres-Eleves\Modeles\06-logos-sections-ict\ETML\Noir\LogoEtmlNoirH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03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ab/>
          </w:r>
          <w:r>
            <w:tab/>
          </w:r>
        </w:p>
      </w:tc>
      <w:tc>
        <w:tcPr>
          <w:tcW w:w="4956" w:type="dxa"/>
        </w:tcPr>
        <w:p w14:paraId="1E8A8798" w14:textId="77777777" w:rsidR="00FC2020" w:rsidRDefault="00FC2020" w:rsidP="00FC2020">
          <w:pPr>
            <w:pStyle w:val="En-tte"/>
          </w:pP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4384" behindDoc="1" locked="0" layoutInCell="1" allowOverlap="1" wp14:anchorId="7D4F0FCC" wp14:editId="5D1E0709">
                <wp:simplePos x="0" y="0"/>
                <wp:positionH relativeFrom="margin">
                  <wp:posOffset>1368425</wp:posOffset>
                </wp:positionH>
                <wp:positionV relativeFrom="paragraph">
                  <wp:posOffset>140173</wp:posOffset>
                </wp:positionV>
                <wp:extent cx="1690370" cy="429260"/>
                <wp:effectExtent l="0" t="0" r="5080" b="8890"/>
                <wp:wrapTight wrapText="bothSides">
                  <wp:wrapPolygon edited="0">
                    <wp:start x="0" y="0"/>
                    <wp:lineTo x="0" y="21089"/>
                    <wp:lineTo x="21421" y="21089"/>
                    <wp:lineTo x="21421" y="0"/>
                    <wp:lineTo x="0" y="0"/>
                  </wp:wrapPolygon>
                </wp:wrapTight>
                <wp:docPr id="7" name="Image 7" descr="C:\Users\estlebet\Desktop\logoICTintitu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estlebet\Desktop\logoICTintitu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037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622C9">
            <w:rPr>
              <w:noProof/>
              <w:lang w:val="fr-CH" w:eastAsia="fr-CH"/>
            </w:rPr>
            <w:drawing>
              <wp:anchor distT="0" distB="0" distL="114300" distR="114300" simplePos="0" relativeHeight="251666432" behindDoc="1" locked="0" layoutInCell="1" allowOverlap="1" wp14:anchorId="6400D3D6" wp14:editId="0ECBA458">
                <wp:simplePos x="0" y="0"/>
                <wp:positionH relativeFrom="margin">
                  <wp:posOffset>2679559</wp:posOffset>
                </wp:positionH>
                <wp:positionV relativeFrom="paragraph">
                  <wp:posOffset>0</wp:posOffset>
                </wp:positionV>
                <wp:extent cx="256540" cy="238125"/>
                <wp:effectExtent l="0" t="0" r="0" b="9525"/>
                <wp:wrapTight wrapText="bothSides">
                  <wp:wrapPolygon edited="0">
                    <wp:start x="0" y="0"/>
                    <wp:lineTo x="0" y="20736"/>
                    <wp:lineTo x="19248" y="20736"/>
                    <wp:lineTo x="19248" y="0"/>
                    <wp:lineTo x="0" y="0"/>
                  </wp:wrapPolygon>
                </wp:wrapTight>
                <wp:docPr id="8" name="Image 8" descr="K:\INF\Maitres-Eleves\Modeles\02-bureautique\logoICTseu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K:\INF\Maitres-Eleves\Modeles\02-bureautique\logoICTseu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654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56D65A3" w14:textId="77777777" w:rsidR="005C4D35" w:rsidRDefault="005C4D3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7888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12E9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8ADF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C1293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6E6C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AE8D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7E0B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20E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3CC5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54820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E3A20"/>
    <w:multiLevelType w:val="multilevel"/>
    <w:tmpl w:val="4F90CEB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1" w15:restartNumberingAfterBreak="0">
    <w:nsid w:val="21BB463B"/>
    <w:multiLevelType w:val="multilevel"/>
    <w:tmpl w:val="57224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2BA16B33"/>
    <w:multiLevelType w:val="multilevel"/>
    <w:tmpl w:val="E6C49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43C05FAC"/>
    <w:multiLevelType w:val="multilevel"/>
    <w:tmpl w:val="F2E00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57907366"/>
    <w:multiLevelType w:val="hybridMultilevel"/>
    <w:tmpl w:val="3746FCCE"/>
    <w:lvl w:ilvl="0" w:tplc="38EC2DD8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E48E3"/>
    <w:multiLevelType w:val="multilevel"/>
    <w:tmpl w:val="A8CAD95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6" w15:restartNumberingAfterBreak="0">
    <w:nsid w:val="746E6AF1"/>
    <w:multiLevelType w:val="multilevel"/>
    <w:tmpl w:val="B7D604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7" w15:restartNumberingAfterBreak="0">
    <w:nsid w:val="7EC5259A"/>
    <w:multiLevelType w:val="multilevel"/>
    <w:tmpl w:val="07102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833400924">
    <w:abstractNumId w:val="13"/>
  </w:num>
  <w:num w:numId="2" w16cid:durableId="866672956">
    <w:abstractNumId w:val="10"/>
  </w:num>
  <w:num w:numId="3" w16cid:durableId="748041323">
    <w:abstractNumId w:val="11"/>
  </w:num>
  <w:num w:numId="4" w16cid:durableId="490953924">
    <w:abstractNumId w:val="17"/>
  </w:num>
  <w:num w:numId="5" w16cid:durableId="580988799">
    <w:abstractNumId w:val="15"/>
  </w:num>
  <w:num w:numId="6" w16cid:durableId="1161966048">
    <w:abstractNumId w:val="12"/>
  </w:num>
  <w:num w:numId="7" w16cid:durableId="949163000">
    <w:abstractNumId w:val="16"/>
  </w:num>
  <w:num w:numId="8" w16cid:durableId="1481773575">
    <w:abstractNumId w:val="8"/>
  </w:num>
  <w:num w:numId="9" w16cid:durableId="187958914">
    <w:abstractNumId w:val="3"/>
  </w:num>
  <w:num w:numId="10" w16cid:durableId="1641032156">
    <w:abstractNumId w:val="2"/>
  </w:num>
  <w:num w:numId="11" w16cid:durableId="973481362">
    <w:abstractNumId w:val="1"/>
  </w:num>
  <w:num w:numId="12" w16cid:durableId="400255934">
    <w:abstractNumId w:val="0"/>
  </w:num>
  <w:num w:numId="13" w16cid:durableId="1074814377">
    <w:abstractNumId w:val="9"/>
  </w:num>
  <w:num w:numId="14" w16cid:durableId="1414424935">
    <w:abstractNumId w:val="7"/>
  </w:num>
  <w:num w:numId="15" w16cid:durableId="490875459">
    <w:abstractNumId w:val="6"/>
  </w:num>
  <w:num w:numId="16" w16cid:durableId="1601181527">
    <w:abstractNumId w:val="5"/>
  </w:num>
  <w:num w:numId="17" w16cid:durableId="358506864">
    <w:abstractNumId w:val="4"/>
  </w:num>
  <w:num w:numId="18" w16cid:durableId="2088139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6" w:nlCheck="1" w:checkStyle="0"/>
  <w:activeWritingStyle w:appName="MSWord" w:lang="fr-FR" w:vendorID="64" w:dllVersion="0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E4"/>
    <w:rsid w:val="00023783"/>
    <w:rsid w:val="00102E17"/>
    <w:rsid w:val="00151D2B"/>
    <w:rsid w:val="00173406"/>
    <w:rsid w:val="00181F4E"/>
    <w:rsid w:val="0018234B"/>
    <w:rsid w:val="001901CA"/>
    <w:rsid w:val="00225147"/>
    <w:rsid w:val="002A4097"/>
    <w:rsid w:val="002A7817"/>
    <w:rsid w:val="002E1CE7"/>
    <w:rsid w:val="002E3768"/>
    <w:rsid w:val="003828DB"/>
    <w:rsid w:val="003F0DD0"/>
    <w:rsid w:val="0044306E"/>
    <w:rsid w:val="00450E94"/>
    <w:rsid w:val="00482BC5"/>
    <w:rsid w:val="004A626D"/>
    <w:rsid w:val="005365E4"/>
    <w:rsid w:val="00543F33"/>
    <w:rsid w:val="00563E56"/>
    <w:rsid w:val="00574028"/>
    <w:rsid w:val="00584552"/>
    <w:rsid w:val="005C4D35"/>
    <w:rsid w:val="005D0E28"/>
    <w:rsid w:val="006139E1"/>
    <w:rsid w:val="006805B0"/>
    <w:rsid w:val="006A52FF"/>
    <w:rsid w:val="006B495C"/>
    <w:rsid w:val="006C6C13"/>
    <w:rsid w:val="00721B4F"/>
    <w:rsid w:val="00726DFC"/>
    <w:rsid w:val="00755AE2"/>
    <w:rsid w:val="0077118E"/>
    <w:rsid w:val="007A08AF"/>
    <w:rsid w:val="007E6CF8"/>
    <w:rsid w:val="00832B14"/>
    <w:rsid w:val="008852F0"/>
    <w:rsid w:val="00897765"/>
    <w:rsid w:val="008A250B"/>
    <w:rsid w:val="008F6E1F"/>
    <w:rsid w:val="009048C1"/>
    <w:rsid w:val="00952CB2"/>
    <w:rsid w:val="00965158"/>
    <w:rsid w:val="0097097C"/>
    <w:rsid w:val="00971B5B"/>
    <w:rsid w:val="00971DA7"/>
    <w:rsid w:val="009978FC"/>
    <w:rsid w:val="009A3533"/>
    <w:rsid w:val="009E2633"/>
    <w:rsid w:val="00A04C56"/>
    <w:rsid w:val="00A45A5F"/>
    <w:rsid w:val="00A64D47"/>
    <w:rsid w:val="00A92576"/>
    <w:rsid w:val="00AA20F5"/>
    <w:rsid w:val="00B236F7"/>
    <w:rsid w:val="00B322D0"/>
    <w:rsid w:val="00B618FF"/>
    <w:rsid w:val="00B8360A"/>
    <w:rsid w:val="00B8560E"/>
    <w:rsid w:val="00BB03C0"/>
    <w:rsid w:val="00BE2AA6"/>
    <w:rsid w:val="00BF6C89"/>
    <w:rsid w:val="00C375E7"/>
    <w:rsid w:val="00CE2222"/>
    <w:rsid w:val="00CE60DD"/>
    <w:rsid w:val="00CE6547"/>
    <w:rsid w:val="00D13938"/>
    <w:rsid w:val="00D65C24"/>
    <w:rsid w:val="00DB4778"/>
    <w:rsid w:val="00DC54D1"/>
    <w:rsid w:val="00DD523D"/>
    <w:rsid w:val="00DF24E4"/>
    <w:rsid w:val="00E676B3"/>
    <w:rsid w:val="00E75F87"/>
    <w:rsid w:val="00E808DA"/>
    <w:rsid w:val="00E829EC"/>
    <w:rsid w:val="00EB225C"/>
    <w:rsid w:val="00ED509A"/>
    <w:rsid w:val="00F12C77"/>
    <w:rsid w:val="00F153B8"/>
    <w:rsid w:val="00F26A7C"/>
    <w:rsid w:val="00F9570F"/>
    <w:rsid w:val="00FA6F99"/>
    <w:rsid w:val="00FC2020"/>
    <w:rsid w:val="00FC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3DACF4"/>
  <w15:docId w15:val="{B5692DFF-3B7B-49A3-AF46-0C1E9D51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1D2B"/>
    <w:rPr>
      <w:rFonts w:ascii="Century Gothic" w:hAnsi="Century Gothic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rsid w:val="00952CB2"/>
    <w:pPr>
      <w:numPr>
        <w:numId w:val="5"/>
      </w:numPr>
      <w:tabs>
        <w:tab w:val="left" w:pos="142"/>
      </w:tabs>
      <w:spacing w:before="360" w:after="240"/>
      <w:outlineLvl w:val="0"/>
    </w:pPr>
    <w:rPr>
      <w:b/>
      <w:bCs/>
      <w:sz w:val="32"/>
      <w:szCs w:val="24"/>
    </w:rPr>
  </w:style>
  <w:style w:type="paragraph" w:styleId="Titre2">
    <w:name w:val="heading 2"/>
    <w:basedOn w:val="Normal"/>
    <w:next w:val="Normal"/>
    <w:qFormat/>
    <w:rsid w:val="00952CB2"/>
    <w:pPr>
      <w:keepNext/>
      <w:numPr>
        <w:ilvl w:val="1"/>
        <w:numId w:val="5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5AE2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TM1">
    <w:name w:val="toc 1"/>
    <w:basedOn w:val="Normal"/>
    <w:next w:val="Normal"/>
    <w:autoRedefine/>
    <w:uiPriority w:val="39"/>
    <w:rsid w:val="00CE6547"/>
  </w:style>
  <w:style w:type="paragraph" w:styleId="TM2">
    <w:name w:val="toc 2"/>
    <w:basedOn w:val="Normal"/>
    <w:next w:val="Normal"/>
    <w:autoRedefine/>
    <w:uiPriority w:val="39"/>
    <w:rsid w:val="00CE6547"/>
    <w:pPr>
      <w:ind w:left="220"/>
    </w:pPr>
  </w:style>
  <w:style w:type="paragraph" w:styleId="TM3">
    <w:name w:val="toc 3"/>
    <w:basedOn w:val="Normal"/>
    <w:next w:val="Normal"/>
    <w:autoRedefine/>
    <w:semiHidden/>
    <w:rsid w:val="00CE6547"/>
    <w:pPr>
      <w:ind w:left="440"/>
    </w:pPr>
  </w:style>
  <w:style w:type="character" w:styleId="Lienhypertexte">
    <w:name w:val="Hyperlink"/>
    <w:basedOn w:val="Policepardfaut"/>
    <w:uiPriority w:val="99"/>
    <w:rsid w:val="00CE6547"/>
    <w:rPr>
      <w:color w:val="0000FF"/>
      <w:u w:val="single"/>
    </w:rPr>
  </w:style>
  <w:style w:type="table" w:styleId="Grilledutableau">
    <w:name w:val="Table Grid"/>
    <w:basedOn w:val="TableauNormal"/>
    <w:rsid w:val="004A6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qFormat/>
    <w:rsid w:val="0044306E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</w:rPr>
  </w:style>
  <w:style w:type="paragraph" w:styleId="Paragraphedeliste">
    <w:name w:val="List Paragraph"/>
    <w:basedOn w:val="Normal"/>
    <w:uiPriority w:val="34"/>
    <w:qFormat/>
    <w:rsid w:val="00C375E7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151D2B"/>
    <w:rPr>
      <w:rFonts w:ascii="Arial" w:hAnsi="Arial"/>
      <w:sz w:val="22"/>
      <w:szCs w:val="22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151D2B"/>
    <w:rPr>
      <w:rFonts w:ascii="Arial" w:hAnsi="Arial"/>
      <w:sz w:val="22"/>
      <w:szCs w:val="22"/>
      <w:lang w:val="fr-FR" w:eastAsia="fr-FR"/>
    </w:rPr>
  </w:style>
  <w:style w:type="character" w:customStyle="1" w:styleId="TitreCar">
    <w:name w:val="Titre Car"/>
    <w:basedOn w:val="Policepardfaut"/>
    <w:link w:val="Titre"/>
    <w:rsid w:val="005C4D35"/>
    <w:rPr>
      <w:rFonts w:ascii="Century Gothic" w:hAnsi="Century Gothic" w:cs="Arial"/>
      <w:b/>
      <w:bCs/>
      <w:kern w:val="28"/>
      <w:sz w:val="40"/>
      <w:szCs w:val="32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365E4"/>
    <w:pPr>
      <w:keepNext/>
      <w:keepLines/>
      <w:numPr>
        <w:numId w:val="0"/>
      </w:numPr>
      <w:tabs>
        <w:tab w:val="clear" w:pos="142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eban\OneDrive%20-%20Education%20Vaud\R-ESTLBET-modeleRapportETM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ienM_x00fc_hlestein xmlns="98d92101-24da-4498-9971-a24673344bd8" xsi:nil="true"/>
    <TaxCatchAll xmlns="dfa80de1-e9bb-4cf2-893d-d06220b3971a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4677766eff1df336cf5d373a914d8c19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3b6777c21e0a180b266e6ad5a712f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JulienM_x00fc_hlestei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JulienM_x00fc_hlestein" ma:index="20" nillable="true" ma:displayName="Julien Mühlestein" ma:format="Dropdown" ma:internalName="JulienM_x00fc_hlestei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a57923-6ba4-40b0-9016-c914873b6599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6F52E9-C2CE-46A9-BBAC-3117A77CC5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C88115-4A9B-4832-B929-509D397B1DF2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customXml/itemProps3.xml><?xml version="1.0" encoding="utf-8"?>
<ds:datastoreItem xmlns:ds="http://schemas.openxmlformats.org/officeDocument/2006/customXml" ds:itemID="{7774230D-AC0D-4350-AABA-EF0B7EE8A5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2043F9-8D74-4685-B67E-6C1B37F44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R-ESTLBET-modeleRapportETML.dotx</Template>
  <TotalTime>26</TotalTime>
  <Pages>3</Pages>
  <Words>189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projet</vt:lpstr>
    </vt:vector>
  </TitlesOfParts>
  <Company>ETML</Company>
  <LinksUpToDate>false</LinksUpToDate>
  <CharactersWithSpaces>1645</CharactersWithSpaces>
  <SharedDoc>false</SharedDoc>
  <HLinks>
    <vt:vector size="84" baseType="variant"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_Toc285719238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_Toc285719237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_Toc285719236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_Toc285719235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_Toc285719234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_Toc285719233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_Toc285719232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_Toc285719231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_Toc285719230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_Toc285719229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_Toc285719228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_Toc285719227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_Toc285719226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_Toc285719225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projet</dc:title>
  <dc:creator>Esteban</dc:creator>
  <cp:lastModifiedBy>Esteban Alexis Lebet</cp:lastModifiedBy>
  <cp:revision>3</cp:revision>
  <cp:lastPrinted>2008-10-31T07:02:00Z</cp:lastPrinted>
  <dcterms:created xsi:type="dcterms:W3CDTF">2023-11-05T21:26:00Z</dcterms:created>
  <dcterms:modified xsi:type="dcterms:W3CDTF">2023-11-05T22:18:00Z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